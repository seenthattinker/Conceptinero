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77BD4" w14:textId="77777777" w:rsidR="00E21E6A" w:rsidRDefault="00E21E6A" w:rsidP="00E21E6A">
      <w:r w:rsidRPr="0053212C">
        <w:rPr>
          <w:b/>
        </w:rPr>
        <w:t>242 – What technological obstacles did you have to overcome?</w:t>
      </w:r>
      <w:r w:rsidR="0053212C">
        <w:rPr>
          <w:b/>
        </w:rPr>
        <w:t xml:space="preserve"> </w:t>
      </w:r>
      <w:r w:rsidR="00235FAF" w:rsidRPr="00235FAF">
        <w:t>350 words max</w:t>
      </w:r>
      <w:r w:rsidR="00235FAF">
        <w:rPr>
          <w:b/>
        </w:rPr>
        <w:t xml:space="preserve"> </w:t>
      </w:r>
      <w:r w:rsidR="00283C1B">
        <w:rPr>
          <w:b/>
        </w:rPr>
        <w:t>–</w:t>
      </w:r>
      <w:r w:rsidR="00235FAF">
        <w:rPr>
          <w:b/>
        </w:rPr>
        <w:t xml:space="preserve"> </w:t>
      </w:r>
      <w:r w:rsidR="00283C1B">
        <w:t xml:space="preserve">50 </w:t>
      </w:r>
      <w:r w:rsidR="004A7664">
        <w:t>lines of 7</w:t>
      </w:r>
      <w:r w:rsidR="00403E23">
        <w:t>8</w:t>
      </w:r>
      <w:r>
        <w:t xml:space="preserve"> </w:t>
      </w:r>
      <w:proofErr w:type="gramStart"/>
      <w:r>
        <w:t>characters</w:t>
      </w:r>
      <w:proofErr w:type="gramEnd"/>
    </w:p>
    <w:p w14:paraId="0E4646E4" w14:textId="77777777" w:rsidR="0053212C" w:rsidRDefault="0053212C" w:rsidP="00E21E6A"/>
    <w:p w14:paraId="391A4842" w14:textId="77777777" w:rsidR="000F5E2E" w:rsidRDefault="000F5E2E" w:rsidP="00E21E6A">
      <w:pPr>
        <w:pBdr>
          <w:top w:val="dotted" w:sz="4" w:space="1" w:color="auto"/>
          <w:left w:val="dotted" w:sz="4" w:space="4" w:color="auto"/>
          <w:bottom w:val="dotted" w:sz="4" w:space="1" w:color="auto"/>
          <w:right w:val="dotted" w:sz="4" w:space="4" w:color="auto"/>
        </w:pBdr>
        <w:sectPr w:rsidR="000F5E2E" w:rsidSect="000F5E2E">
          <w:headerReference w:type="default" r:id="rId8"/>
          <w:footerReference w:type="default" r:id="rId9"/>
          <w:type w:val="continuous"/>
          <w:pgSz w:w="12240" w:h="15840" w:code="1"/>
          <w:pgMar w:top="1440" w:right="1008" w:bottom="1440" w:left="1800" w:header="1469" w:footer="706" w:gutter="0"/>
          <w:cols w:space="708"/>
          <w:docGrid w:linePitch="360"/>
        </w:sectPr>
      </w:pPr>
    </w:p>
    <w:p w14:paraId="4052E4FE" w14:textId="77777777" w:rsidR="00106E6F" w:rsidRDefault="00106E6F" w:rsidP="00106E6F">
      <w:pPr>
        <w:pBdr>
          <w:top w:val="dotted" w:sz="4" w:space="1" w:color="auto"/>
          <w:left w:val="dotted" w:sz="4" w:space="4" w:color="auto"/>
          <w:bottom w:val="dotted" w:sz="4" w:space="1" w:color="auto"/>
          <w:right w:val="dotted" w:sz="4" w:space="4" w:color="auto"/>
        </w:pBdr>
        <w:rPr>
          <w:rFonts w:ascii="Courier New" w:hAnsi="Courier New" w:cs="Courier New"/>
          <w:sz w:val="20"/>
          <w:szCs w:val="20"/>
        </w:rPr>
      </w:pPr>
      <w:r>
        <w:rPr>
          <w:rFonts w:ascii="Courier New" w:hAnsi="Courier New" w:cs="Courier New"/>
          <w:sz w:val="20"/>
          <w:szCs w:val="20"/>
        </w:rPr>
        <w:t>T</w:t>
      </w:r>
      <w:r w:rsidRPr="00106E6F">
        <w:rPr>
          <w:rFonts w:ascii="Courier New" w:hAnsi="Courier New" w:cs="Courier New"/>
          <w:sz w:val="20"/>
          <w:szCs w:val="20"/>
        </w:rPr>
        <w:t xml:space="preserve">he state of technology </w:t>
      </w:r>
      <w:r>
        <w:rPr>
          <w:rFonts w:ascii="Courier New" w:hAnsi="Courier New" w:cs="Courier New"/>
          <w:sz w:val="20"/>
          <w:szCs w:val="20"/>
        </w:rPr>
        <w:t xml:space="preserve">at the beginning of the project had several </w:t>
      </w:r>
      <w:r w:rsidRPr="00106E6F">
        <w:rPr>
          <w:rFonts w:ascii="Courier New" w:hAnsi="Courier New" w:cs="Courier New"/>
          <w:sz w:val="20"/>
          <w:szCs w:val="20"/>
        </w:rPr>
        <w:t>shortcomings and/or limitations</w:t>
      </w:r>
      <w:r>
        <w:rPr>
          <w:rFonts w:ascii="Courier New" w:hAnsi="Courier New" w:cs="Courier New"/>
          <w:sz w:val="20"/>
          <w:szCs w:val="20"/>
        </w:rPr>
        <w:t xml:space="preserve">, as well as </w:t>
      </w:r>
      <w:r w:rsidRPr="00106E6F">
        <w:rPr>
          <w:rFonts w:ascii="Courier New" w:hAnsi="Courier New" w:cs="Courier New"/>
          <w:sz w:val="20"/>
          <w:szCs w:val="20"/>
        </w:rPr>
        <w:t>technological problems and unknown elements</w:t>
      </w:r>
      <w:r>
        <w:rPr>
          <w:rFonts w:ascii="Courier New" w:hAnsi="Courier New" w:cs="Courier New"/>
          <w:sz w:val="20"/>
          <w:szCs w:val="20"/>
        </w:rPr>
        <w:t>, as described below:</w:t>
      </w:r>
    </w:p>
    <w:p w14:paraId="4727B605" w14:textId="77777777" w:rsidR="00106E6F" w:rsidRDefault="00106E6F" w:rsidP="00106E6F">
      <w:pPr>
        <w:pBdr>
          <w:top w:val="dotted" w:sz="4" w:space="1" w:color="auto"/>
          <w:left w:val="dotted" w:sz="4" w:space="4" w:color="auto"/>
          <w:bottom w:val="dotted" w:sz="4" w:space="1" w:color="auto"/>
          <w:right w:val="dotted" w:sz="4" w:space="4" w:color="auto"/>
        </w:pBdr>
        <w:rPr>
          <w:rFonts w:ascii="Courier New" w:hAnsi="Courier New" w:cs="Courier New"/>
          <w:sz w:val="20"/>
          <w:szCs w:val="20"/>
        </w:rPr>
      </w:pPr>
    </w:p>
    <w:p w14:paraId="597EBE2C" w14:textId="2AC3B6B8" w:rsidR="003C072B" w:rsidRPr="003C072B" w:rsidRDefault="003C072B" w:rsidP="003C072B">
      <w:pPr>
        <w:pBdr>
          <w:top w:val="dotted" w:sz="4" w:space="1" w:color="auto"/>
          <w:left w:val="dotted" w:sz="4" w:space="4" w:color="auto"/>
          <w:bottom w:val="dotted" w:sz="4" w:space="1" w:color="auto"/>
          <w:right w:val="dotted" w:sz="4" w:space="4" w:color="auto"/>
        </w:pBdr>
        <w:rPr>
          <w:rFonts w:ascii="Courier New" w:hAnsi="Courier New" w:cs="Courier New"/>
          <w:b/>
          <w:sz w:val="20"/>
          <w:szCs w:val="20"/>
          <w:u w:val="single"/>
        </w:rPr>
      </w:pPr>
      <w:r w:rsidRPr="003C072B">
        <w:rPr>
          <w:rFonts w:ascii="Courier New" w:hAnsi="Courier New" w:cs="Courier New"/>
          <w:b/>
          <w:sz w:val="20"/>
          <w:szCs w:val="20"/>
          <w:u w:val="single"/>
        </w:rPr>
        <w:t xml:space="preserve">Data Migration Tools for </w:t>
      </w:r>
      <w:r w:rsidR="00370A35">
        <w:rPr>
          <w:rFonts w:ascii="Courier New" w:hAnsi="Courier New" w:cs="Courier New"/>
          <w:b/>
          <w:sz w:val="20"/>
          <w:szCs w:val="20"/>
          <w:u w:val="single"/>
        </w:rPr>
        <w:t>CMS system</w:t>
      </w:r>
    </w:p>
    <w:p w14:paraId="6E528E73" w14:textId="52483FDE" w:rsidR="003C072B" w:rsidRPr="003C072B" w:rsidRDefault="003C072B" w:rsidP="003C072B">
      <w:pPr>
        <w:pBdr>
          <w:top w:val="dotted" w:sz="4" w:space="1" w:color="auto"/>
          <w:left w:val="dotted" w:sz="4" w:space="4" w:color="auto"/>
          <w:bottom w:val="dotted" w:sz="4" w:space="1" w:color="auto"/>
          <w:right w:val="dotted" w:sz="4" w:space="4" w:color="auto"/>
        </w:pBdr>
        <w:rPr>
          <w:rFonts w:ascii="Courier New" w:hAnsi="Courier New" w:cs="Courier New"/>
          <w:sz w:val="20"/>
          <w:szCs w:val="20"/>
        </w:rPr>
      </w:pPr>
      <w:r w:rsidRPr="003C072B">
        <w:rPr>
          <w:rFonts w:ascii="Courier New" w:hAnsi="Courier New" w:cs="Courier New"/>
          <w:sz w:val="20"/>
          <w:szCs w:val="20"/>
        </w:rPr>
        <w:t>The most difficult challenge is moving one data structure to another</w:t>
      </w:r>
      <w:r w:rsidR="00432697">
        <w:rPr>
          <w:rFonts w:ascii="Courier New" w:hAnsi="Courier New" w:cs="Courier New"/>
          <w:sz w:val="20"/>
          <w:szCs w:val="20"/>
        </w:rPr>
        <w:t xml:space="preserve">, </w:t>
      </w:r>
      <w:r w:rsidRPr="003C072B">
        <w:rPr>
          <w:rFonts w:ascii="Courier New" w:hAnsi="Courier New" w:cs="Courier New"/>
          <w:sz w:val="20"/>
          <w:szCs w:val="20"/>
        </w:rPr>
        <w:t>called Data Transmit</w:t>
      </w:r>
      <w:r w:rsidR="00432697">
        <w:rPr>
          <w:rFonts w:ascii="Courier New" w:hAnsi="Courier New" w:cs="Courier New"/>
          <w:sz w:val="20"/>
          <w:szCs w:val="20"/>
        </w:rPr>
        <w:t xml:space="preserve">, where </w:t>
      </w:r>
      <w:r w:rsidR="003D654C">
        <w:rPr>
          <w:rFonts w:ascii="Courier New" w:hAnsi="Courier New" w:cs="Courier New"/>
          <w:sz w:val="20"/>
          <w:szCs w:val="20"/>
        </w:rPr>
        <w:t>i</w:t>
      </w:r>
      <w:r w:rsidR="00432697" w:rsidRPr="003C072B">
        <w:rPr>
          <w:rFonts w:ascii="Courier New" w:hAnsi="Courier New" w:cs="Courier New"/>
          <w:sz w:val="20"/>
          <w:szCs w:val="20"/>
        </w:rPr>
        <w:t xml:space="preserve">n the </w:t>
      </w:r>
      <w:r w:rsidR="003D654C">
        <w:rPr>
          <w:rFonts w:ascii="Courier New" w:hAnsi="Courier New" w:cs="Courier New"/>
          <w:sz w:val="20"/>
          <w:szCs w:val="20"/>
        </w:rPr>
        <w:t xml:space="preserve">legacy </w:t>
      </w:r>
      <w:r w:rsidR="00432697" w:rsidRPr="003C072B">
        <w:rPr>
          <w:rFonts w:ascii="Courier New" w:hAnsi="Courier New" w:cs="Courier New"/>
          <w:sz w:val="20"/>
          <w:szCs w:val="20"/>
        </w:rPr>
        <w:t xml:space="preserve">system all of the </w:t>
      </w:r>
      <w:r w:rsidR="003D654C">
        <w:rPr>
          <w:rFonts w:ascii="Courier New" w:hAnsi="Courier New" w:cs="Courier New"/>
          <w:sz w:val="20"/>
          <w:szCs w:val="20"/>
        </w:rPr>
        <w:t xml:space="preserve">data </w:t>
      </w:r>
      <w:r w:rsidR="00432697" w:rsidRPr="003C072B">
        <w:rPr>
          <w:rFonts w:ascii="Courier New" w:hAnsi="Courier New" w:cs="Courier New"/>
          <w:sz w:val="20"/>
          <w:szCs w:val="20"/>
        </w:rPr>
        <w:t>is in one bulk</w:t>
      </w:r>
      <w:r w:rsidR="003D654C">
        <w:rPr>
          <w:rFonts w:ascii="Courier New" w:hAnsi="Courier New" w:cs="Courier New"/>
          <w:sz w:val="20"/>
          <w:szCs w:val="20"/>
        </w:rPr>
        <w:t xml:space="preserve"> layer,</w:t>
      </w:r>
      <w:r w:rsidR="00432697" w:rsidRPr="003C072B">
        <w:rPr>
          <w:rFonts w:ascii="Courier New" w:hAnsi="Courier New" w:cs="Courier New"/>
          <w:sz w:val="20"/>
          <w:szCs w:val="20"/>
        </w:rPr>
        <w:t xml:space="preserve"> whereas in the new</w:t>
      </w:r>
      <w:r w:rsidR="003D654C">
        <w:rPr>
          <w:rFonts w:ascii="Courier New" w:hAnsi="Courier New" w:cs="Courier New"/>
          <w:sz w:val="20"/>
          <w:szCs w:val="20"/>
        </w:rPr>
        <w:t xml:space="preserve"> architecture</w:t>
      </w:r>
      <w:r w:rsidR="00432697" w:rsidRPr="003C072B">
        <w:rPr>
          <w:rFonts w:ascii="Courier New" w:hAnsi="Courier New" w:cs="Courier New"/>
          <w:sz w:val="20"/>
          <w:szCs w:val="20"/>
        </w:rPr>
        <w:t xml:space="preserve">, it is divided into three components, links, text, and images. </w:t>
      </w:r>
      <w:r w:rsidR="003D654C">
        <w:rPr>
          <w:rFonts w:ascii="Courier New" w:hAnsi="Courier New" w:cs="Courier New"/>
          <w:sz w:val="20"/>
          <w:szCs w:val="20"/>
        </w:rPr>
        <w:t xml:space="preserve">We were </w:t>
      </w:r>
      <w:r w:rsidR="00432697">
        <w:rPr>
          <w:rFonts w:ascii="Courier New" w:hAnsi="Courier New" w:cs="Courier New"/>
          <w:sz w:val="20"/>
          <w:szCs w:val="20"/>
        </w:rPr>
        <w:t xml:space="preserve">uncertain of the development approach which would allow data </w:t>
      </w:r>
      <w:r w:rsidR="00432697" w:rsidRPr="003C072B">
        <w:rPr>
          <w:rFonts w:ascii="Courier New" w:hAnsi="Courier New" w:cs="Courier New"/>
          <w:sz w:val="20"/>
          <w:szCs w:val="20"/>
        </w:rPr>
        <w:t>connect</w:t>
      </w:r>
      <w:r w:rsidR="00432697">
        <w:rPr>
          <w:rFonts w:ascii="Courier New" w:hAnsi="Courier New" w:cs="Courier New"/>
          <w:sz w:val="20"/>
          <w:szCs w:val="20"/>
        </w:rPr>
        <w:t xml:space="preserve">ion and data transport </w:t>
      </w:r>
      <w:r w:rsidR="00432697" w:rsidRPr="003C072B">
        <w:rPr>
          <w:rFonts w:ascii="Courier New" w:hAnsi="Courier New" w:cs="Courier New"/>
          <w:sz w:val="20"/>
          <w:szCs w:val="20"/>
        </w:rPr>
        <w:t xml:space="preserve">between two </w:t>
      </w:r>
      <w:r w:rsidR="00370A35">
        <w:rPr>
          <w:rFonts w:ascii="Courier New" w:hAnsi="Courier New" w:cs="Courier New"/>
          <w:sz w:val="20"/>
          <w:szCs w:val="20"/>
        </w:rPr>
        <w:t>CMS system</w:t>
      </w:r>
      <w:r w:rsidR="00432697" w:rsidRPr="003C072B">
        <w:rPr>
          <w:rFonts w:ascii="Courier New" w:hAnsi="Courier New" w:cs="Courier New"/>
          <w:sz w:val="20"/>
          <w:szCs w:val="20"/>
        </w:rPr>
        <w:t xml:space="preserve"> versions</w:t>
      </w:r>
      <w:r w:rsidR="00432697">
        <w:rPr>
          <w:rFonts w:ascii="Courier New" w:hAnsi="Courier New" w:cs="Courier New"/>
          <w:sz w:val="20"/>
          <w:szCs w:val="20"/>
        </w:rPr>
        <w:t>, where the data con</w:t>
      </w:r>
      <w:r w:rsidR="00432697" w:rsidRPr="003C072B">
        <w:rPr>
          <w:rFonts w:ascii="Courier New" w:hAnsi="Courier New" w:cs="Courier New"/>
          <w:sz w:val="20"/>
          <w:szCs w:val="20"/>
        </w:rPr>
        <w:t>tent would be displayed from both sides from the different versions.</w:t>
      </w:r>
      <w:r w:rsidRPr="003C072B">
        <w:rPr>
          <w:rFonts w:ascii="Courier New" w:hAnsi="Courier New" w:cs="Courier New"/>
          <w:sz w:val="20"/>
          <w:szCs w:val="20"/>
        </w:rPr>
        <w:t xml:space="preserve"> </w:t>
      </w:r>
    </w:p>
    <w:p w14:paraId="702FC444" w14:textId="77777777" w:rsidR="000F5E2E" w:rsidRDefault="000F5E2E" w:rsidP="005D7CD9">
      <w:pPr>
        <w:sectPr w:rsidR="000F5E2E" w:rsidSect="000F5E2E">
          <w:type w:val="continuous"/>
          <w:pgSz w:w="12240" w:h="15840" w:code="1"/>
          <w:pgMar w:top="1440" w:right="1008" w:bottom="1440" w:left="1800" w:header="1469" w:footer="706" w:gutter="0"/>
          <w:lnNumType w:countBy="1" w:restart="newSection"/>
          <w:cols w:space="708"/>
          <w:docGrid w:linePitch="360"/>
        </w:sectPr>
      </w:pPr>
    </w:p>
    <w:p w14:paraId="73895385" w14:textId="77777777" w:rsidR="00E21E6A" w:rsidRDefault="00E21E6A" w:rsidP="005D7CD9"/>
    <w:p w14:paraId="76560807" w14:textId="77777777" w:rsidR="00FE4130" w:rsidRDefault="005D7CD9" w:rsidP="00FB3906">
      <w:r w:rsidRPr="00FE4130">
        <w:rPr>
          <w:b/>
        </w:rPr>
        <w:t xml:space="preserve">244 – </w:t>
      </w:r>
      <w:r w:rsidR="00FB3906" w:rsidRPr="00FB3906">
        <w:rPr>
          <w:b/>
        </w:rPr>
        <w:t>What work did you perform in the tax year to</w:t>
      </w:r>
      <w:r w:rsidR="00FB3906">
        <w:rPr>
          <w:b/>
        </w:rPr>
        <w:t xml:space="preserve"> </w:t>
      </w:r>
      <w:r w:rsidR="00FB3906" w:rsidRPr="00FB3906">
        <w:rPr>
          <w:b/>
        </w:rPr>
        <w:t>overcome those technological obstacles</w:t>
      </w:r>
      <w:r w:rsidR="00E21E6A" w:rsidRPr="00FE4130">
        <w:rPr>
          <w:b/>
        </w:rPr>
        <w:t>?</w:t>
      </w:r>
      <w:r w:rsidRPr="00E21E6A">
        <w:t xml:space="preserve"> </w:t>
      </w:r>
      <w:r w:rsidR="00FE4130">
        <w:t xml:space="preserve"> </w:t>
      </w:r>
      <w:r w:rsidRPr="00E21E6A">
        <w:t xml:space="preserve"> </w:t>
      </w:r>
      <w:r w:rsidR="00235FAF">
        <w:t xml:space="preserve">700 words max - </w:t>
      </w:r>
      <w:r w:rsidR="00283C1B">
        <w:t>100</w:t>
      </w:r>
      <w:r w:rsidRPr="00E21E6A">
        <w:t xml:space="preserve"> lines of 7</w:t>
      </w:r>
      <w:r w:rsidR="00403E23">
        <w:t>8</w:t>
      </w:r>
      <w:r w:rsidRPr="00E21E6A">
        <w:t xml:space="preserve"> </w:t>
      </w:r>
      <w:proofErr w:type="gramStart"/>
      <w:r w:rsidRPr="00E21E6A">
        <w:t>character</w:t>
      </w:r>
      <w:r w:rsidR="00FE4130">
        <w:t>s</w:t>
      </w:r>
      <w:proofErr w:type="gramEnd"/>
    </w:p>
    <w:p w14:paraId="5D7EF857" w14:textId="77777777" w:rsidR="00FE4130" w:rsidRPr="00FE4130" w:rsidRDefault="00FE4130" w:rsidP="00FE4130"/>
    <w:p w14:paraId="6B0A0EEC" w14:textId="77777777" w:rsidR="000F5E2E" w:rsidRDefault="000F5E2E" w:rsidP="005D7CD9">
      <w:pPr>
        <w:pBdr>
          <w:top w:val="dotted" w:sz="4" w:space="1" w:color="auto"/>
          <w:left w:val="dotted" w:sz="4" w:space="4" w:color="auto"/>
          <w:bottom w:val="dotted" w:sz="4" w:space="1" w:color="auto"/>
          <w:right w:val="dotted" w:sz="4" w:space="4" w:color="auto"/>
        </w:pBdr>
        <w:rPr>
          <w:rFonts w:ascii="Courier New" w:hAnsi="Courier New" w:cs="Courier New"/>
          <w:sz w:val="20"/>
          <w:szCs w:val="20"/>
        </w:rPr>
        <w:sectPr w:rsidR="000F5E2E" w:rsidSect="000F5E2E">
          <w:type w:val="continuous"/>
          <w:pgSz w:w="12240" w:h="15840" w:code="1"/>
          <w:pgMar w:top="1440" w:right="1008" w:bottom="1440" w:left="1800" w:header="1469" w:footer="706" w:gutter="0"/>
          <w:cols w:space="708"/>
          <w:docGrid w:linePitch="360"/>
        </w:sectPr>
      </w:pPr>
    </w:p>
    <w:p w14:paraId="7BEB7475" w14:textId="2FCDCB6F" w:rsidR="003C072B" w:rsidRPr="003C072B" w:rsidRDefault="003C072B" w:rsidP="003C072B">
      <w:pPr>
        <w:pBdr>
          <w:top w:val="dotted" w:sz="4" w:space="1" w:color="auto"/>
          <w:left w:val="dotted" w:sz="4" w:space="4" w:color="auto"/>
          <w:bottom w:val="dotted" w:sz="4" w:space="1" w:color="auto"/>
          <w:right w:val="dotted" w:sz="4" w:space="4" w:color="auto"/>
        </w:pBdr>
        <w:rPr>
          <w:rFonts w:ascii="Courier New" w:hAnsi="Courier New" w:cs="Courier New"/>
          <w:b/>
          <w:sz w:val="20"/>
          <w:szCs w:val="20"/>
          <w:u w:val="single"/>
        </w:rPr>
      </w:pPr>
      <w:r w:rsidRPr="003C072B">
        <w:rPr>
          <w:rFonts w:ascii="Courier New" w:hAnsi="Courier New" w:cs="Courier New"/>
          <w:b/>
          <w:sz w:val="20"/>
          <w:szCs w:val="20"/>
          <w:u w:val="single"/>
        </w:rPr>
        <w:t xml:space="preserve">Data Migration Tools for </w:t>
      </w:r>
      <w:r w:rsidR="00370A35">
        <w:rPr>
          <w:rFonts w:ascii="Courier New" w:hAnsi="Courier New" w:cs="Courier New"/>
          <w:b/>
          <w:sz w:val="20"/>
          <w:szCs w:val="20"/>
          <w:u w:val="single"/>
        </w:rPr>
        <w:t>CMS system</w:t>
      </w:r>
    </w:p>
    <w:p w14:paraId="12DFAF1B" w14:textId="418AAD18" w:rsidR="004A59CD" w:rsidRPr="00370A35" w:rsidRDefault="00BC4863" w:rsidP="003C072B">
      <w:pPr>
        <w:pBdr>
          <w:top w:val="dotted" w:sz="4" w:space="1" w:color="auto"/>
          <w:left w:val="dotted" w:sz="4" w:space="4" w:color="auto"/>
          <w:bottom w:val="dotted" w:sz="4" w:space="1" w:color="auto"/>
          <w:right w:val="dotted" w:sz="4" w:space="4" w:color="auto"/>
        </w:pBdr>
        <w:rPr>
          <w:rFonts w:ascii="Courier New" w:hAnsi="Courier New" w:cs="Courier New"/>
          <w:b/>
          <w:bCs/>
          <w:sz w:val="20"/>
          <w:szCs w:val="20"/>
        </w:rPr>
      </w:pPr>
      <w:r>
        <w:rPr>
          <w:rFonts w:ascii="Courier New" w:hAnsi="Courier New" w:cs="Courier New"/>
          <w:sz w:val="20"/>
          <w:szCs w:val="20"/>
        </w:rPr>
        <w:t xml:space="preserve">Through March to August 2015, we </w:t>
      </w:r>
      <w:r w:rsidR="003D654C">
        <w:rPr>
          <w:rFonts w:ascii="Courier New" w:hAnsi="Courier New" w:cs="Courier New"/>
          <w:sz w:val="20"/>
          <w:szCs w:val="20"/>
        </w:rPr>
        <w:t xml:space="preserve">worked on obstacles related to data Transmit; </w:t>
      </w:r>
      <w:r w:rsidR="00A13423">
        <w:rPr>
          <w:rFonts w:ascii="Courier New" w:hAnsi="Courier New" w:cs="Courier New"/>
          <w:sz w:val="20"/>
          <w:szCs w:val="20"/>
        </w:rPr>
        <w:t>specifically,</w:t>
      </w:r>
      <w:r w:rsidR="003D654C">
        <w:rPr>
          <w:rFonts w:ascii="Courier New" w:hAnsi="Courier New" w:cs="Courier New"/>
          <w:sz w:val="20"/>
          <w:szCs w:val="20"/>
        </w:rPr>
        <w:t xml:space="preserve"> the ability to </w:t>
      </w:r>
      <w:r w:rsidR="003C072B" w:rsidRPr="003C072B">
        <w:rPr>
          <w:rFonts w:ascii="Courier New" w:hAnsi="Courier New" w:cs="Courier New"/>
          <w:sz w:val="20"/>
          <w:szCs w:val="20"/>
        </w:rPr>
        <w:t>migrate data from one system to another</w:t>
      </w:r>
      <w:r w:rsidR="003D654C">
        <w:rPr>
          <w:rFonts w:ascii="Courier New" w:hAnsi="Courier New" w:cs="Courier New"/>
          <w:sz w:val="20"/>
          <w:szCs w:val="20"/>
        </w:rPr>
        <w:t>,</w:t>
      </w:r>
      <w:r w:rsidR="003C072B" w:rsidRPr="003C072B">
        <w:rPr>
          <w:rFonts w:ascii="Courier New" w:hAnsi="Courier New" w:cs="Courier New"/>
          <w:sz w:val="20"/>
          <w:szCs w:val="20"/>
        </w:rPr>
        <w:t xml:space="preserve"> we </w:t>
      </w:r>
      <w:r w:rsidR="003D654C" w:rsidRPr="00370A35">
        <w:rPr>
          <w:rFonts w:ascii="Courier New" w:hAnsi="Courier New" w:cs="Courier New"/>
          <w:b/>
          <w:bCs/>
          <w:sz w:val="20"/>
          <w:szCs w:val="20"/>
        </w:rPr>
        <w:t xml:space="preserve">hypothesized we could </w:t>
      </w:r>
      <w:r w:rsidR="003C072B" w:rsidRPr="00370A35">
        <w:rPr>
          <w:rFonts w:ascii="Courier New" w:hAnsi="Courier New" w:cs="Courier New"/>
          <w:b/>
          <w:bCs/>
          <w:sz w:val="20"/>
          <w:szCs w:val="20"/>
        </w:rPr>
        <w:t xml:space="preserve">abstract from the particular system </w:t>
      </w:r>
      <w:r w:rsidR="003D654C" w:rsidRPr="00370A35">
        <w:rPr>
          <w:rFonts w:ascii="Courier New" w:hAnsi="Courier New" w:cs="Courier New"/>
          <w:b/>
          <w:bCs/>
          <w:sz w:val="20"/>
          <w:szCs w:val="20"/>
        </w:rPr>
        <w:t xml:space="preserve">data type and </w:t>
      </w:r>
      <w:proofErr w:type="gramStart"/>
      <w:r w:rsidR="003D654C" w:rsidRPr="00370A35">
        <w:rPr>
          <w:rFonts w:ascii="Courier New" w:hAnsi="Courier New" w:cs="Courier New"/>
          <w:b/>
          <w:bCs/>
          <w:sz w:val="20"/>
          <w:szCs w:val="20"/>
        </w:rPr>
        <w:t xml:space="preserve">schema, </w:t>
      </w:r>
      <w:r w:rsidR="003C072B" w:rsidRPr="00370A35">
        <w:rPr>
          <w:rFonts w:ascii="Courier New" w:hAnsi="Courier New" w:cs="Courier New"/>
          <w:b/>
          <w:bCs/>
          <w:sz w:val="20"/>
          <w:szCs w:val="20"/>
        </w:rPr>
        <w:t>and</w:t>
      </w:r>
      <w:proofErr w:type="gramEnd"/>
      <w:r w:rsidR="003C072B" w:rsidRPr="00370A35">
        <w:rPr>
          <w:rFonts w:ascii="Courier New" w:hAnsi="Courier New" w:cs="Courier New"/>
          <w:b/>
          <w:bCs/>
          <w:sz w:val="20"/>
          <w:szCs w:val="20"/>
        </w:rPr>
        <w:t xml:space="preserve"> focus on technologies that can work platform independently. Our </w:t>
      </w:r>
      <w:r w:rsidR="003D654C" w:rsidRPr="00370A35">
        <w:rPr>
          <w:rFonts w:ascii="Courier New" w:hAnsi="Courier New" w:cs="Courier New"/>
          <w:b/>
          <w:bCs/>
          <w:sz w:val="20"/>
          <w:szCs w:val="20"/>
        </w:rPr>
        <w:t>development o</w:t>
      </w:r>
      <w:r w:rsidR="003C072B" w:rsidRPr="00370A35">
        <w:rPr>
          <w:rFonts w:ascii="Courier New" w:hAnsi="Courier New" w:cs="Courier New"/>
          <w:b/>
          <w:bCs/>
          <w:sz w:val="20"/>
          <w:szCs w:val="20"/>
        </w:rPr>
        <w:t xml:space="preserve">f </w:t>
      </w:r>
      <w:r w:rsidR="003D654C" w:rsidRPr="00370A35">
        <w:rPr>
          <w:rFonts w:ascii="Courier New" w:hAnsi="Courier New" w:cs="Courier New"/>
          <w:b/>
          <w:bCs/>
          <w:sz w:val="20"/>
          <w:szCs w:val="20"/>
        </w:rPr>
        <w:t xml:space="preserve">data </w:t>
      </w:r>
      <w:r w:rsidR="003C072B" w:rsidRPr="00370A35">
        <w:rPr>
          <w:rFonts w:ascii="Courier New" w:hAnsi="Courier New" w:cs="Courier New"/>
          <w:b/>
          <w:bCs/>
          <w:sz w:val="20"/>
          <w:szCs w:val="20"/>
        </w:rPr>
        <w:t xml:space="preserve">migration tool </w:t>
      </w:r>
      <w:proofErr w:type="gramStart"/>
      <w:r w:rsidR="003C072B" w:rsidRPr="00370A35">
        <w:rPr>
          <w:rFonts w:ascii="Courier New" w:hAnsi="Courier New" w:cs="Courier New"/>
          <w:b/>
          <w:bCs/>
          <w:sz w:val="20"/>
          <w:szCs w:val="20"/>
        </w:rPr>
        <w:t>doesn’t</w:t>
      </w:r>
      <w:proofErr w:type="gramEnd"/>
      <w:r w:rsidR="003C072B" w:rsidRPr="00370A35">
        <w:rPr>
          <w:rFonts w:ascii="Courier New" w:hAnsi="Courier New" w:cs="Courier New"/>
          <w:b/>
          <w:bCs/>
          <w:sz w:val="20"/>
          <w:szCs w:val="20"/>
        </w:rPr>
        <w:t xml:space="preserve"> restrict </w:t>
      </w:r>
      <w:r w:rsidR="003D654C" w:rsidRPr="00370A35">
        <w:rPr>
          <w:rFonts w:ascii="Courier New" w:hAnsi="Courier New" w:cs="Courier New"/>
          <w:b/>
          <w:bCs/>
          <w:sz w:val="20"/>
          <w:szCs w:val="20"/>
        </w:rPr>
        <w:t xml:space="preserve">to </w:t>
      </w:r>
      <w:r w:rsidR="003C072B" w:rsidRPr="00370A35">
        <w:rPr>
          <w:rFonts w:ascii="Courier New" w:hAnsi="Courier New" w:cs="Courier New"/>
          <w:b/>
          <w:bCs/>
          <w:sz w:val="20"/>
          <w:szCs w:val="20"/>
        </w:rPr>
        <w:t xml:space="preserve">particular versions of </w:t>
      </w:r>
      <w:r w:rsidR="00370A35" w:rsidRPr="00370A35">
        <w:rPr>
          <w:rFonts w:ascii="Courier New" w:hAnsi="Courier New" w:cs="Courier New"/>
          <w:b/>
          <w:bCs/>
          <w:sz w:val="20"/>
          <w:szCs w:val="20"/>
        </w:rPr>
        <w:t>CMS system</w:t>
      </w:r>
      <w:r w:rsidR="003C072B" w:rsidRPr="00370A35">
        <w:rPr>
          <w:rFonts w:ascii="Courier New" w:hAnsi="Courier New" w:cs="Courier New"/>
          <w:b/>
          <w:bCs/>
          <w:sz w:val="20"/>
          <w:szCs w:val="20"/>
        </w:rPr>
        <w:t xml:space="preserve">. </w:t>
      </w:r>
    </w:p>
    <w:p w14:paraId="2A4D695D" w14:textId="77777777" w:rsidR="004A59CD" w:rsidRDefault="004A59CD" w:rsidP="003C072B">
      <w:pPr>
        <w:pBdr>
          <w:top w:val="dotted" w:sz="4" w:space="1" w:color="auto"/>
          <w:left w:val="dotted" w:sz="4" w:space="4" w:color="auto"/>
          <w:bottom w:val="dotted" w:sz="4" w:space="1" w:color="auto"/>
          <w:right w:val="dotted" w:sz="4" w:space="4" w:color="auto"/>
        </w:pBdr>
        <w:rPr>
          <w:rFonts w:ascii="Courier New" w:hAnsi="Courier New" w:cs="Courier New"/>
          <w:sz w:val="20"/>
          <w:szCs w:val="20"/>
        </w:rPr>
      </w:pPr>
    </w:p>
    <w:p w14:paraId="76CFE45B" w14:textId="46911BBD" w:rsidR="004A59CD" w:rsidRPr="004A59CD" w:rsidRDefault="00225945" w:rsidP="004A59CD">
      <w:pPr>
        <w:pBdr>
          <w:top w:val="dotted" w:sz="4" w:space="1" w:color="auto"/>
          <w:left w:val="dotted" w:sz="4" w:space="4" w:color="auto"/>
          <w:bottom w:val="dotted" w:sz="4" w:space="1" w:color="auto"/>
          <w:right w:val="dotted" w:sz="4" w:space="4" w:color="auto"/>
        </w:pBdr>
        <w:rPr>
          <w:rFonts w:ascii="Courier New" w:hAnsi="Courier New" w:cs="Courier New"/>
          <w:sz w:val="20"/>
          <w:szCs w:val="20"/>
        </w:rPr>
      </w:pPr>
      <w:r>
        <w:rPr>
          <w:rFonts w:ascii="Courier New" w:hAnsi="Courier New" w:cs="Courier New"/>
          <w:sz w:val="20"/>
          <w:szCs w:val="20"/>
        </w:rPr>
        <w:t>PAYMENT TRANSACTION SYSTEM</w:t>
      </w:r>
      <w:r w:rsidR="004A59CD" w:rsidRPr="004A59CD">
        <w:rPr>
          <w:rFonts w:ascii="Courier New" w:hAnsi="Courier New" w:cs="Courier New"/>
          <w:sz w:val="20"/>
          <w:szCs w:val="20"/>
        </w:rPr>
        <w:t xml:space="preserve"> – 1000 hours for 2016</w:t>
      </w:r>
    </w:p>
    <w:p w14:paraId="20787384" w14:textId="4B606198" w:rsidR="004A59CD" w:rsidRPr="004A59CD" w:rsidRDefault="00370A35" w:rsidP="004A59CD">
      <w:pPr>
        <w:pBdr>
          <w:top w:val="dotted" w:sz="4" w:space="1" w:color="auto"/>
          <w:left w:val="dotted" w:sz="4" w:space="4" w:color="auto"/>
          <w:bottom w:val="dotted" w:sz="4" w:space="1" w:color="auto"/>
          <w:right w:val="dotted" w:sz="4" w:space="4" w:color="auto"/>
        </w:pBdr>
        <w:rPr>
          <w:rFonts w:ascii="Courier New" w:hAnsi="Courier New" w:cs="Courier New"/>
          <w:sz w:val="20"/>
          <w:szCs w:val="20"/>
        </w:rPr>
      </w:pPr>
      <w:r>
        <w:rPr>
          <w:rFonts w:ascii="Courier New" w:hAnsi="Courier New" w:cs="Courier New"/>
          <w:sz w:val="20"/>
          <w:szCs w:val="20"/>
        </w:rPr>
        <w:t>CMS system</w:t>
      </w:r>
      <w:r w:rsidR="004A59CD" w:rsidRPr="004A59CD">
        <w:rPr>
          <w:rFonts w:ascii="Courier New" w:hAnsi="Courier New" w:cs="Courier New"/>
          <w:sz w:val="20"/>
          <w:szCs w:val="20"/>
        </w:rPr>
        <w:t xml:space="preserve"> is a framework that works as a developer, starting with a data template. </w:t>
      </w:r>
    </w:p>
    <w:p w14:paraId="47F45D8E" w14:textId="77777777" w:rsidR="004A59CD" w:rsidRPr="004A59CD" w:rsidRDefault="004A59CD" w:rsidP="004A59CD">
      <w:pPr>
        <w:pBdr>
          <w:top w:val="dotted" w:sz="4" w:space="1" w:color="auto"/>
          <w:left w:val="dotted" w:sz="4" w:space="4" w:color="auto"/>
          <w:bottom w:val="dotted" w:sz="4" w:space="1" w:color="auto"/>
          <w:right w:val="dotted" w:sz="4" w:space="4" w:color="auto"/>
        </w:pBdr>
        <w:rPr>
          <w:rFonts w:ascii="Courier New" w:hAnsi="Courier New" w:cs="Courier New"/>
          <w:sz w:val="20"/>
          <w:szCs w:val="20"/>
        </w:rPr>
      </w:pPr>
      <w:r w:rsidRPr="004A59CD">
        <w:rPr>
          <w:rFonts w:ascii="Courier New" w:hAnsi="Courier New" w:cs="Courier New"/>
          <w:sz w:val="20"/>
          <w:szCs w:val="20"/>
        </w:rPr>
        <w:t xml:space="preserve">- IA (information architecture) </w:t>
      </w:r>
    </w:p>
    <w:p w14:paraId="04B5D8D2" w14:textId="78D3471D" w:rsidR="004A59CD" w:rsidRPr="004A59CD" w:rsidRDefault="004A59CD" w:rsidP="004A59CD">
      <w:pPr>
        <w:pBdr>
          <w:top w:val="dotted" w:sz="4" w:space="1" w:color="auto"/>
          <w:left w:val="dotted" w:sz="4" w:space="4" w:color="auto"/>
          <w:bottom w:val="dotted" w:sz="4" w:space="1" w:color="auto"/>
          <w:right w:val="dotted" w:sz="4" w:space="4" w:color="auto"/>
        </w:pBdr>
        <w:rPr>
          <w:rFonts w:ascii="Courier New" w:hAnsi="Courier New" w:cs="Courier New"/>
          <w:sz w:val="20"/>
          <w:szCs w:val="20"/>
        </w:rPr>
      </w:pPr>
      <w:r w:rsidRPr="004A59CD">
        <w:rPr>
          <w:rFonts w:ascii="Courier New" w:hAnsi="Courier New" w:cs="Courier New"/>
          <w:sz w:val="20"/>
          <w:szCs w:val="20"/>
        </w:rPr>
        <w:t xml:space="preserve">This data template is now converted to multiple things in a different structure. Data can be transferred to different places. This complex idea is still not complete. The tool needs to be intelligent enough based on the provided tools and on what the database can do. This tool will only be used by </w:t>
      </w:r>
      <w:r w:rsidR="00370A35">
        <w:rPr>
          <w:rFonts w:ascii="Courier New" w:hAnsi="Courier New" w:cs="Courier New"/>
          <w:sz w:val="20"/>
          <w:szCs w:val="20"/>
        </w:rPr>
        <w:t>CMS system</w:t>
      </w:r>
      <w:r w:rsidRPr="004A59CD">
        <w:rPr>
          <w:rFonts w:ascii="Courier New" w:hAnsi="Courier New" w:cs="Courier New"/>
          <w:sz w:val="20"/>
          <w:szCs w:val="20"/>
        </w:rPr>
        <w:t xml:space="preserve"> developers for now. This is the same concept with a different structure as Share Point. Conveyor indexes </w:t>
      </w:r>
      <w:proofErr w:type="gramStart"/>
      <w:r w:rsidRPr="004A59CD">
        <w:rPr>
          <w:rFonts w:ascii="Courier New" w:hAnsi="Courier New" w:cs="Courier New"/>
          <w:sz w:val="20"/>
          <w:szCs w:val="20"/>
        </w:rPr>
        <w:t>everything</w:t>
      </w:r>
      <w:proofErr w:type="gramEnd"/>
      <w:r w:rsidRPr="004A59CD">
        <w:rPr>
          <w:rFonts w:ascii="Courier New" w:hAnsi="Courier New" w:cs="Courier New"/>
          <w:sz w:val="20"/>
          <w:szCs w:val="20"/>
        </w:rPr>
        <w:t xml:space="preserve"> similarly, it understands the database concept. </w:t>
      </w:r>
    </w:p>
    <w:p w14:paraId="4F4BA7A9" w14:textId="16AF20C7" w:rsidR="004A59CD" w:rsidRPr="004A59CD" w:rsidRDefault="004A59CD" w:rsidP="004A59CD">
      <w:pPr>
        <w:pBdr>
          <w:top w:val="dotted" w:sz="4" w:space="1" w:color="auto"/>
          <w:left w:val="dotted" w:sz="4" w:space="4" w:color="auto"/>
          <w:bottom w:val="dotted" w:sz="4" w:space="1" w:color="auto"/>
          <w:right w:val="dotted" w:sz="4" w:space="4" w:color="auto"/>
        </w:pBdr>
        <w:rPr>
          <w:rFonts w:ascii="Courier New" w:hAnsi="Courier New" w:cs="Courier New"/>
          <w:sz w:val="20"/>
          <w:szCs w:val="20"/>
        </w:rPr>
      </w:pPr>
      <w:r w:rsidRPr="004A59CD">
        <w:rPr>
          <w:rFonts w:ascii="Courier New" w:hAnsi="Courier New" w:cs="Courier New"/>
          <w:sz w:val="20"/>
          <w:szCs w:val="20"/>
        </w:rPr>
        <w:t>-</w:t>
      </w:r>
      <w:r w:rsidRPr="004A59CD">
        <w:rPr>
          <w:rFonts w:ascii="Courier New" w:hAnsi="Courier New" w:cs="Courier New"/>
          <w:sz w:val="20"/>
          <w:szCs w:val="20"/>
        </w:rPr>
        <w:tab/>
      </w:r>
      <w:r w:rsidR="00225945">
        <w:rPr>
          <w:rFonts w:ascii="Courier New" w:hAnsi="Courier New" w:cs="Courier New"/>
          <w:sz w:val="20"/>
          <w:szCs w:val="20"/>
        </w:rPr>
        <w:t>TAX LAYER</w:t>
      </w:r>
      <w:r w:rsidRPr="004A59CD">
        <w:rPr>
          <w:rFonts w:ascii="Courier New" w:hAnsi="Courier New" w:cs="Courier New"/>
          <w:sz w:val="20"/>
          <w:szCs w:val="20"/>
        </w:rPr>
        <w:t xml:space="preserve"> is also being integrated for the </w:t>
      </w:r>
      <w:r w:rsidR="00225945">
        <w:rPr>
          <w:rFonts w:ascii="Courier New" w:hAnsi="Courier New" w:cs="Courier New"/>
          <w:sz w:val="20"/>
          <w:szCs w:val="20"/>
        </w:rPr>
        <w:t>TAX LAYER</w:t>
      </w:r>
      <w:r w:rsidRPr="004A59CD">
        <w:rPr>
          <w:rFonts w:ascii="Courier New" w:hAnsi="Courier New" w:cs="Courier New"/>
          <w:sz w:val="20"/>
          <w:szCs w:val="20"/>
        </w:rPr>
        <w:t xml:space="preserve"> New commerce. </w:t>
      </w:r>
    </w:p>
    <w:p w14:paraId="246BE127" w14:textId="77777777" w:rsidR="004A59CD" w:rsidRPr="004A59CD" w:rsidRDefault="004A59CD" w:rsidP="004A59CD">
      <w:pPr>
        <w:pBdr>
          <w:top w:val="dotted" w:sz="4" w:space="1" w:color="auto"/>
          <w:left w:val="dotted" w:sz="4" w:space="4" w:color="auto"/>
          <w:bottom w:val="dotted" w:sz="4" w:space="1" w:color="auto"/>
          <w:right w:val="dotted" w:sz="4" w:space="4" w:color="auto"/>
        </w:pBdr>
        <w:rPr>
          <w:rFonts w:ascii="Courier New" w:hAnsi="Courier New" w:cs="Courier New"/>
          <w:sz w:val="20"/>
          <w:szCs w:val="20"/>
        </w:rPr>
      </w:pPr>
      <w:r w:rsidRPr="004A59CD">
        <w:rPr>
          <w:rFonts w:ascii="Courier New" w:hAnsi="Courier New" w:cs="Courier New"/>
          <w:sz w:val="20"/>
          <w:szCs w:val="20"/>
        </w:rPr>
        <w:t>Technological Constraints:</w:t>
      </w:r>
    </w:p>
    <w:p w14:paraId="59A95814" w14:textId="77777777" w:rsidR="004A59CD" w:rsidRPr="004A59CD" w:rsidRDefault="004A59CD" w:rsidP="004A59CD">
      <w:pPr>
        <w:pBdr>
          <w:top w:val="dotted" w:sz="4" w:space="1" w:color="auto"/>
          <w:left w:val="dotted" w:sz="4" w:space="4" w:color="auto"/>
          <w:bottom w:val="dotted" w:sz="4" w:space="1" w:color="auto"/>
          <w:right w:val="dotted" w:sz="4" w:space="4" w:color="auto"/>
        </w:pBdr>
        <w:rPr>
          <w:rFonts w:ascii="Courier New" w:hAnsi="Courier New" w:cs="Courier New"/>
          <w:sz w:val="20"/>
          <w:szCs w:val="20"/>
        </w:rPr>
      </w:pPr>
      <w:r w:rsidRPr="004A59CD">
        <w:rPr>
          <w:rFonts w:ascii="Courier New" w:hAnsi="Courier New" w:cs="Courier New"/>
          <w:sz w:val="20"/>
          <w:szCs w:val="20"/>
        </w:rPr>
        <w:t>-</w:t>
      </w:r>
      <w:r w:rsidRPr="004A59CD">
        <w:rPr>
          <w:rFonts w:ascii="Courier New" w:hAnsi="Courier New" w:cs="Courier New"/>
          <w:sz w:val="20"/>
          <w:szCs w:val="20"/>
        </w:rPr>
        <w:tab/>
        <w:t>Technology does not contribute very much to the integration</w:t>
      </w:r>
    </w:p>
    <w:p w14:paraId="50A4D8F9" w14:textId="77777777" w:rsidR="004A59CD" w:rsidRPr="004A59CD" w:rsidRDefault="004A59CD" w:rsidP="004A59CD">
      <w:pPr>
        <w:pBdr>
          <w:top w:val="dotted" w:sz="4" w:space="1" w:color="auto"/>
          <w:left w:val="dotted" w:sz="4" w:space="4" w:color="auto"/>
          <w:bottom w:val="dotted" w:sz="4" w:space="1" w:color="auto"/>
          <w:right w:val="dotted" w:sz="4" w:space="4" w:color="auto"/>
        </w:pBdr>
        <w:rPr>
          <w:rFonts w:ascii="Courier New" w:hAnsi="Courier New" w:cs="Courier New"/>
          <w:sz w:val="20"/>
          <w:szCs w:val="20"/>
        </w:rPr>
      </w:pPr>
      <w:r w:rsidRPr="004A59CD">
        <w:rPr>
          <w:rFonts w:ascii="Courier New" w:hAnsi="Courier New" w:cs="Courier New"/>
          <w:sz w:val="20"/>
          <w:szCs w:val="20"/>
        </w:rPr>
        <w:t>-</w:t>
      </w:r>
      <w:r w:rsidRPr="004A59CD">
        <w:rPr>
          <w:rFonts w:ascii="Courier New" w:hAnsi="Courier New" w:cs="Courier New"/>
          <w:sz w:val="20"/>
          <w:szCs w:val="20"/>
        </w:rPr>
        <w:tab/>
        <w:t xml:space="preserve">Drawbacks have been related to latency and request processing times. Restful API development exists here however, </w:t>
      </w:r>
      <w:proofErr w:type="gramStart"/>
      <w:r w:rsidRPr="004A59CD">
        <w:rPr>
          <w:rFonts w:ascii="Courier New" w:hAnsi="Courier New" w:cs="Courier New"/>
          <w:sz w:val="20"/>
          <w:szCs w:val="20"/>
        </w:rPr>
        <w:t>we’ve</w:t>
      </w:r>
      <w:proofErr w:type="gramEnd"/>
      <w:r w:rsidRPr="004A59CD">
        <w:rPr>
          <w:rFonts w:ascii="Courier New" w:hAnsi="Courier New" w:cs="Courier New"/>
          <w:sz w:val="20"/>
          <w:szCs w:val="20"/>
        </w:rPr>
        <w:t xml:space="preserve"> experienced this latency in data manipulation.</w:t>
      </w:r>
    </w:p>
    <w:p w14:paraId="5F249CE6" w14:textId="53A3548D" w:rsidR="004A59CD" w:rsidRDefault="004A59CD" w:rsidP="004A59CD">
      <w:pPr>
        <w:pBdr>
          <w:top w:val="dotted" w:sz="4" w:space="1" w:color="auto"/>
          <w:left w:val="dotted" w:sz="4" w:space="4" w:color="auto"/>
          <w:bottom w:val="dotted" w:sz="4" w:space="1" w:color="auto"/>
          <w:right w:val="dotted" w:sz="4" w:space="4" w:color="auto"/>
        </w:pBdr>
        <w:rPr>
          <w:rFonts w:ascii="Courier New" w:hAnsi="Courier New" w:cs="Courier New"/>
          <w:sz w:val="20"/>
          <w:szCs w:val="20"/>
        </w:rPr>
      </w:pPr>
      <w:r w:rsidRPr="004A59CD">
        <w:rPr>
          <w:rFonts w:ascii="Courier New" w:hAnsi="Courier New" w:cs="Courier New"/>
          <w:sz w:val="20"/>
          <w:szCs w:val="20"/>
        </w:rPr>
        <w:t>-</w:t>
      </w:r>
      <w:r w:rsidRPr="004A59CD">
        <w:rPr>
          <w:rFonts w:ascii="Courier New" w:hAnsi="Courier New" w:cs="Courier New"/>
          <w:sz w:val="20"/>
          <w:szCs w:val="20"/>
        </w:rPr>
        <w:tab/>
        <w:t xml:space="preserve">Development approach is the same for the data connectors. They are all being connected to create data connection layer allowing to generically connect with </w:t>
      </w:r>
      <w:r w:rsidR="00370A35">
        <w:rPr>
          <w:rFonts w:ascii="Courier New" w:hAnsi="Courier New" w:cs="Courier New"/>
          <w:sz w:val="20"/>
          <w:szCs w:val="20"/>
        </w:rPr>
        <w:t>CMS system</w:t>
      </w:r>
      <w:r w:rsidRPr="004A59CD">
        <w:rPr>
          <w:rFonts w:ascii="Courier New" w:hAnsi="Courier New" w:cs="Courier New"/>
          <w:sz w:val="20"/>
          <w:szCs w:val="20"/>
        </w:rPr>
        <w:t xml:space="preserve"> and third party </w:t>
      </w:r>
      <w:proofErr w:type="gramStart"/>
      <w:r w:rsidRPr="004A59CD">
        <w:rPr>
          <w:rFonts w:ascii="Courier New" w:hAnsi="Courier New" w:cs="Courier New"/>
          <w:sz w:val="20"/>
          <w:szCs w:val="20"/>
        </w:rPr>
        <w:t>providers</w:t>
      </w:r>
      <w:proofErr w:type="gramEnd"/>
      <w:r w:rsidRPr="004A59CD">
        <w:rPr>
          <w:rFonts w:ascii="Courier New" w:hAnsi="Courier New" w:cs="Courier New"/>
          <w:sz w:val="20"/>
          <w:szCs w:val="20"/>
        </w:rPr>
        <w:t xml:space="preserve"> </w:t>
      </w:r>
    </w:p>
    <w:p w14:paraId="1AA41898" w14:textId="77777777" w:rsidR="003C072B" w:rsidRPr="003C072B" w:rsidRDefault="003D654C" w:rsidP="004A59CD">
      <w:pPr>
        <w:pBdr>
          <w:top w:val="dotted" w:sz="4" w:space="1" w:color="auto"/>
          <w:left w:val="dotted" w:sz="4" w:space="4" w:color="auto"/>
          <w:bottom w:val="dotted" w:sz="4" w:space="1" w:color="auto"/>
          <w:right w:val="dotted" w:sz="4" w:space="4" w:color="auto"/>
        </w:pBdr>
        <w:rPr>
          <w:rFonts w:ascii="Courier New" w:hAnsi="Courier New" w:cs="Courier New"/>
          <w:sz w:val="20"/>
          <w:szCs w:val="20"/>
        </w:rPr>
      </w:pPr>
      <w:r>
        <w:rPr>
          <w:rFonts w:ascii="Courier New" w:hAnsi="Courier New" w:cs="Courier New"/>
          <w:sz w:val="20"/>
          <w:szCs w:val="20"/>
        </w:rPr>
        <w:t>This was implemented successfully without impacting overall system performance and data transport speeds significantly.</w:t>
      </w:r>
    </w:p>
    <w:p w14:paraId="24504E6C" w14:textId="77777777" w:rsidR="000F5E2E" w:rsidRDefault="000F5E2E" w:rsidP="005D7CD9">
      <w:pPr>
        <w:sectPr w:rsidR="000F5E2E" w:rsidSect="000F5E2E">
          <w:type w:val="continuous"/>
          <w:pgSz w:w="12240" w:h="15840" w:code="1"/>
          <w:pgMar w:top="1440" w:right="1008" w:bottom="1440" w:left="1800" w:header="1469" w:footer="706" w:gutter="0"/>
          <w:lnNumType w:countBy="1" w:restart="newSection"/>
          <w:cols w:space="708"/>
          <w:docGrid w:linePitch="360"/>
        </w:sectPr>
      </w:pPr>
    </w:p>
    <w:p w14:paraId="37DD387C" w14:textId="77777777" w:rsidR="005D7CD9" w:rsidRPr="00E21E6A" w:rsidRDefault="005D7CD9" w:rsidP="005D7CD9"/>
    <w:p w14:paraId="3CCCD02D" w14:textId="77777777" w:rsidR="00283C1B" w:rsidRDefault="00283C1B" w:rsidP="00283C1B">
      <w:r w:rsidRPr="0053212C">
        <w:rPr>
          <w:b/>
        </w:rPr>
        <w:lastRenderedPageBreak/>
        <w:t>24</w:t>
      </w:r>
      <w:r>
        <w:rPr>
          <w:b/>
        </w:rPr>
        <w:t>6</w:t>
      </w:r>
      <w:r w:rsidRPr="0053212C">
        <w:rPr>
          <w:b/>
        </w:rPr>
        <w:t xml:space="preserve"> – What technological advancements were you trying to achieve?</w:t>
      </w:r>
      <w:r>
        <w:rPr>
          <w:b/>
        </w:rPr>
        <w:t xml:space="preserve"> </w:t>
      </w:r>
      <w:r>
        <w:tab/>
        <w:t xml:space="preserve">350 words max - 50 lines of 78 </w:t>
      </w:r>
      <w:proofErr w:type="gramStart"/>
      <w:r>
        <w:t>characters</w:t>
      </w:r>
      <w:proofErr w:type="gramEnd"/>
    </w:p>
    <w:p w14:paraId="185B341A" w14:textId="77777777" w:rsidR="00283C1B" w:rsidRDefault="00283C1B" w:rsidP="00283C1B"/>
    <w:p w14:paraId="7DEA968B" w14:textId="77777777" w:rsidR="00283C1B" w:rsidRDefault="00283C1B" w:rsidP="00283C1B"/>
    <w:p w14:paraId="2B9E4F2E" w14:textId="77777777" w:rsidR="00283C1B" w:rsidRDefault="00283C1B" w:rsidP="00283C1B">
      <w:pPr>
        <w:pBdr>
          <w:top w:val="dotted" w:sz="4" w:space="1" w:color="auto"/>
          <w:left w:val="dotted" w:sz="4" w:space="4" w:color="auto"/>
          <w:bottom w:val="dotted" w:sz="4" w:space="1" w:color="auto"/>
          <w:right w:val="dotted" w:sz="4" w:space="4" w:color="auto"/>
        </w:pBdr>
        <w:sectPr w:rsidR="00283C1B" w:rsidSect="00283C1B">
          <w:headerReference w:type="default" r:id="rId10"/>
          <w:footerReference w:type="default" r:id="rId11"/>
          <w:type w:val="continuous"/>
          <w:pgSz w:w="12240" w:h="15840" w:code="1"/>
          <w:pgMar w:top="1440" w:right="1008" w:bottom="1440" w:left="1800" w:header="1469" w:footer="706" w:gutter="0"/>
          <w:cols w:space="708"/>
          <w:docGrid w:linePitch="360"/>
        </w:sectPr>
      </w:pPr>
    </w:p>
    <w:p w14:paraId="735054C6" w14:textId="6D8B7EC0" w:rsidR="00C166A0" w:rsidRDefault="00C166A0" w:rsidP="00C166A0">
      <w:pPr>
        <w:pBdr>
          <w:top w:val="dotted" w:sz="4" w:space="1" w:color="auto"/>
          <w:left w:val="dotted" w:sz="4" w:space="4" w:color="auto"/>
          <w:bottom w:val="dotted" w:sz="4" w:space="1" w:color="auto"/>
          <w:right w:val="dotted" w:sz="4" w:space="4" w:color="auto"/>
        </w:pBdr>
        <w:rPr>
          <w:rFonts w:ascii="Courier New" w:hAnsi="Courier New" w:cs="Courier New"/>
          <w:sz w:val="20"/>
          <w:szCs w:val="20"/>
        </w:rPr>
      </w:pPr>
      <w:r w:rsidRPr="00C166A0">
        <w:rPr>
          <w:rFonts w:ascii="Courier New" w:hAnsi="Courier New" w:cs="Courier New"/>
          <w:sz w:val="20"/>
          <w:szCs w:val="20"/>
        </w:rPr>
        <w:t xml:space="preserve">The objective of this project is to develop a framework of integration-oriented tools and components for the </w:t>
      </w:r>
      <w:r w:rsidR="00370A35">
        <w:rPr>
          <w:rFonts w:ascii="Courier New" w:hAnsi="Courier New" w:cs="Courier New"/>
          <w:sz w:val="20"/>
          <w:szCs w:val="20"/>
        </w:rPr>
        <w:t>CMS system</w:t>
      </w:r>
      <w:r w:rsidRPr="00C166A0">
        <w:rPr>
          <w:rFonts w:ascii="Courier New" w:hAnsi="Courier New" w:cs="Courier New"/>
          <w:sz w:val="20"/>
          <w:szCs w:val="20"/>
        </w:rPr>
        <w:t xml:space="preserve"> platform, which offers a centralized, </w:t>
      </w:r>
      <w:proofErr w:type="gramStart"/>
      <w:r w:rsidRPr="00C166A0">
        <w:rPr>
          <w:rFonts w:ascii="Courier New" w:hAnsi="Courier New" w:cs="Courier New"/>
          <w:sz w:val="20"/>
          <w:szCs w:val="20"/>
        </w:rPr>
        <w:t>loosely-coupled</w:t>
      </w:r>
      <w:proofErr w:type="gramEnd"/>
      <w:r w:rsidRPr="00C166A0">
        <w:rPr>
          <w:rFonts w:ascii="Courier New" w:hAnsi="Courier New" w:cs="Courier New"/>
          <w:sz w:val="20"/>
          <w:szCs w:val="20"/>
        </w:rPr>
        <w:t>, dynamic layer for managing future data service integrations. We attempted to move the logic away from individual endpoint sets into a logically centralized layer</w:t>
      </w:r>
      <w:r w:rsidR="003A22B3">
        <w:rPr>
          <w:rFonts w:ascii="Courier New" w:hAnsi="Courier New" w:cs="Courier New"/>
          <w:sz w:val="20"/>
          <w:szCs w:val="20"/>
        </w:rPr>
        <w:t xml:space="preserve">. </w:t>
      </w:r>
      <w:r w:rsidRPr="00C166A0">
        <w:rPr>
          <w:rFonts w:ascii="Courier New" w:hAnsi="Courier New" w:cs="Courier New"/>
          <w:sz w:val="20"/>
          <w:szCs w:val="20"/>
        </w:rPr>
        <w:t xml:space="preserve"> </w:t>
      </w:r>
      <w:r w:rsidRPr="005B48F4">
        <w:rPr>
          <w:rFonts w:ascii="Courier New" w:hAnsi="Courier New" w:cs="Courier New"/>
          <w:sz w:val="20"/>
          <w:szCs w:val="20"/>
        </w:rPr>
        <w:t>The framework is able to handle unidirectional or bi-directional integrations, either implemented as real-time event-based/listening triggers, or as scheduled batch processing.</w:t>
      </w:r>
    </w:p>
    <w:p w14:paraId="6BD1318E" w14:textId="77777777" w:rsidR="00C166A0" w:rsidRDefault="00C166A0" w:rsidP="00C166A0">
      <w:pPr>
        <w:pBdr>
          <w:top w:val="dotted" w:sz="4" w:space="1" w:color="auto"/>
          <w:left w:val="dotted" w:sz="4" w:space="4" w:color="auto"/>
          <w:bottom w:val="dotted" w:sz="4" w:space="1" w:color="auto"/>
          <w:right w:val="dotted" w:sz="4" w:space="4" w:color="auto"/>
        </w:pBdr>
        <w:rPr>
          <w:rFonts w:ascii="Courier New" w:hAnsi="Courier New" w:cs="Courier New"/>
          <w:sz w:val="20"/>
          <w:szCs w:val="20"/>
        </w:rPr>
      </w:pPr>
    </w:p>
    <w:p w14:paraId="5366F7B7" w14:textId="77777777" w:rsidR="00C166A0" w:rsidRDefault="00C166A0" w:rsidP="00C166A0">
      <w:pPr>
        <w:pBdr>
          <w:top w:val="dotted" w:sz="4" w:space="1" w:color="auto"/>
          <w:left w:val="dotted" w:sz="4" w:space="4" w:color="auto"/>
          <w:bottom w:val="dotted" w:sz="4" w:space="1" w:color="auto"/>
          <w:right w:val="dotted" w:sz="4" w:space="4" w:color="auto"/>
        </w:pBdr>
        <w:rPr>
          <w:rFonts w:ascii="Courier New" w:hAnsi="Courier New" w:cs="Courier New"/>
          <w:sz w:val="20"/>
          <w:szCs w:val="20"/>
        </w:rPr>
      </w:pPr>
      <w:r w:rsidRPr="00261DF2">
        <w:rPr>
          <w:rFonts w:ascii="Courier New" w:hAnsi="Courier New" w:cs="Courier New"/>
          <w:sz w:val="20"/>
          <w:szCs w:val="20"/>
        </w:rPr>
        <w:t xml:space="preserve">We intend to define approaches to create </w:t>
      </w:r>
      <w:r w:rsidR="003A22B3">
        <w:rPr>
          <w:rFonts w:ascii="Courier New" w:hAnsi="Courier New" w:cs="Courier New"/>
          <w:sz w:val="20"/>
          <w:szCs w:val="20"/>
        </w:rPr>
        <w:t xml:space="preserve">data </w:t>
      </w:r>
      <w:r>
        <w:rPr>
          <w:rFonts w:ascii="Courier New" w:hAnsi="Courier New" w:cs="Courier New"/>
          <w:sz w:val="20"/>
          <w:szCs w:val="20"/>
        </w:rPr>
        <w:t xml:space="preserve">manipulation </w:t>
      </w:r>
      <w:r w:rsidRPr="00261DF2">
        <w:rPr>
          <w:rFonts w:ascii="Courier New" w:hAnsi="Courier New" w:cs="Courier New"/>
          <w:sz w:val="20"/>
          <w:szCs w:val="20"/>
        </w:rPr>
        <w:t xml:space="preserve">models and </w:t>
      </w:r>
      <w:r>
        <w:rPr>
          <w:rFonts w:ascii="Courier New" w:hAnsi="Courier New" w:cs="Courier New"/>
          <w:sz w:val="20"/>
          <w:szCs w:val="20"/>
        </w:rPr>
        <w:t xml:space="preserve">tools </w:t>
      </w:r>
      <w:r w:rsidRPr="00261DF2">
        <w:rPr>
          <w:rFonts w:ascii="Courier New" w:hAnsi="Courier New" w:cs="Courier New"/>
          <w:sz w:val="20"/>
          <w:szCs w:val="20"/>
        </w:rPr>
        <w:t xml:space="preserve">to capture, </w:t>
      </w:r>
      <w:r>
        <w:rPr>
          <w:rFonts w:ascii="Courier New" w:hAnsi="Courier New" w:cs="Courier New"/>
          <w:sz w:val="20"/>
          <w:szCs w:val="20"/>
        </w:rPr>
        <w:t>manipulate</w:t>
      </w:r>
      <w:r w:rsidRPr="00261DF2">
        <w:rPr>
          <w:rFonts w:ascii="Courier New" w:hAnsi="Courier New" w:cs="Courier New"/>
          <w:sz w:val="20"/>
          <w:szCs w:val="20"/>
        </w:rPr>
        <w:t xml:space="preserve"> and process </w:t>
      </w:r>
      <w:r>
        <w:rPr>
          <w:rFonts w:ascii="Courier New" w:hAnsi="Courier New" w:cs="Courier New"/>
          <w:sz w:val="20"/>
          <w:szCs w:val="20"/>
        </w:rPr>
        <w:t>data and visual content with high quality output while not degrading browser or source API stability or performance</w:t>
      </w:r>
      <w:r w:rsidRPr="00261DF2">
        <w:rPr>
          <w:rFonts w:ascii="Courier New" w:hAnsi="Courier New" w:cs="Courier New"/>
          <w:sz w:val="20"/>
          <w:szCs w:val="20"/>
        </w:rPr>
        <w:t xml:space="preserve">. </w:t>
      </w:r>
    </w:p>
    <w:p w14:paraId="303A0D4F" w14:textId="77777777" w:rsidR="00C166A0" w:rsidRDefault="00C166A0" w:rsidP="00283C1B">
      <w:pPr>
        <w:pBdr>
          <w:top w:val="dotted" w:sz="4" w:space="1" w:color="auto"/>
          <w:left w:val="dotted" w:sz="4" w:space="4" w:color="auto"/>
          <w:bottom w:val="dotted" w:sz="4" w:space="1" w:color="auto"/>
          <w:right w:val="dotted" w:sz="4" w:space="4" w:color="auto"/>
        </w:pBdr>
        <w:rPr>
          <w:rFonts w:ascii="Courier New" w:hAnsi="Courier New" w:cs="Courier New"/>
          <w:sz w:val="20"/>
          <w:szCs w:val="20"/>
        </w:rPr>
      </w:pPr>
    </w:p>
    <w:p w14:paraId="3E1D63C5" w14:textId="2A78E039" w:rsidR="005D7CD9" w:rsidRPr="00E21E6A" w:rsidRDefault="00C166A0" w:rsidP="003A22B3">
      <w:pPr>
        <w:pBdr>
          <w:top w:val="dotted" w:sz="4" w:space="1" w:color="auto"/>
          <w:left w:val="dotted" w:sz="4" w:space="4" w:color="auto"/>
          <w:bottom w:val="dotted" w:sz="4" w:space="1" w:color="auto"/>
          <w:right w:val="dotted" w:sz="4" w:space="4" w:color="auto"/>
        </w:pBdr>
      </w:pPr>
      <w:r w:rsidRPr="00261DF2">
        <w:rPr>
          <w:rFonts w:ascii="Courier New" w:hAnsi="Courier New" w:cs="Courier New"/>
          <w:sz w:val="20"/>
          <w:szCs w:val="20"/>
        </w:rPr>
        <w:t>We worked on the research and development of a number of technological advancements</w:t>
      </w:r>
      <w:r>
        <w:rPr>
          <w:rFonts w:ascii="Courier New" w:hAnsi="Courier New" w:cs="Courier New"/>
          <w:sz w:val="20"/>
          <w:szCs w:val="20"/>
        </w:rPr>
        <w:t xml:space="preserve">, such as: </w:t>
      </w:r>
      <w:r w:rsidRPr="003A22B3">
        <w:rPr>
          <w:rFonts w:ascii="Courier New" w:hAnsi="Courier New" w:cs="Courier New"/>
          <w:sz w:val="20"/>
          <w:szCs w:val="20"/>
        </w:rPr>
        <w:t>Tax Estimate and Address Validation Module</w:t>
      </w:r>
      <w:r w:rsidR="00F55C87" w:rsidRPr="003A22B3">
        <w:rPr>
          <w:rFonts w:ascii="Courier New" w:hAnsi="Courier New" w:cs="Courier New"/>
          <w:sz w:val="20"/>
          <w:szCs w:val="20"/>
        </w:rPr>
        <w:t>, Payment/Transaction Management Layer, Commerce Content Customization Module,</w:t>
      </w:r>
      <w:r w:rsidR="003A22B3">
        <w:rPr>
          <w:rFonts w:ascii="Courier New" w:hAnsi="Courier New" w:cs="Courier New"/>
          <w:sz w:val="20"/>
          <w:szCs w:val="20"/>
        </w:rPr>
        <w:t xml:space="preserve"> </w:t>
      </w:r>
      <w:r w:rsidR="00F55C87" w:rsidRPr="003A22B3">
        <w:rPr>
          <w:rFonts w:ascii="Courier New" w:hAnsi="Courier New" w:cs="Courier New"/>
          <w:sz w:val="20"/>
          <w:szCs w:val="20"/>
        </w:rPr>
        <w:t xml:space="preserve">and Data Migration Tools for </w:t>
      </w:r>
      <w:r w:rsidR="00370A35">
        <w:rPr>
          <w:rFonts w:ascii="Courier New" w:hAnsi="Courier New" w:cs="Courier New"/>
          <w:sz w:val="20"/>
          <w:szCs w:val="20"/>
        </w:rPr>
        <w:t>CMS system</w:t>
      </w:r>
      <w:r w:rsidR="00F55C87" w:rsidRPr="003A22B3">
        <w:rPr>
          <w:rFonts w:ascii="Courier New" w:hAnsi="Courier New" w:cs="Courier New"/>
          <w:sz w:val="20"/>
          <w:szCs w:val="20"/>
        </w:rPr>
        <w:t>.</w:t>
      </w:r>
    </w:p>
    <w:sectPr w:rsidR="005D7CD9" w:rsidRPr="00E21E6A" w:rsidSect="000F5E2E">
      <w:type w:val="continuous"/>
      <w:pgSz w:w="12240" w:h="15840" w:code="1"/>
      <w:pgMar w:top="1440" w:right="1008" w:bottom="1440" w:left="1800" w:header="1469"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854AA" w14:textId="77777777" w:rsidR="0094057C" w:rsidRDefault="0094057C">
      <w:r>
        <w:separator/>
      </w:r>
    </w:p>
  </w:endnote>
  <w:endnote w:type="continuationSeparator" w:id="0">
    <w:p w14:paraId="16023799" w14:textId="77777777" w:rsidR="0094057C" w:rsidRDefault="00940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B81AF" w14:textId="77777777" w:rsidR="00FB3906" w:rsidRDefault="007A3E96">
    <w:pPr>
      <w:pStyle w:val="Footer"/>
      <w:jc w:val="right"/>
    </w:pPr>
    <w:r>
      <w:fldChar w:fldCharType="begin"/>
    </w:r>
    <w:r>
      <w:instrText xml:space="preserve"> PAGE   \* MERGEFORMAT </w:instrText>
    </w:r>
    <w:r>
      <w:fldChar w:fldCharType="separate"/>
    </w:r>
    <w:r w:rsidR="00B95203">
      <w:rPr>
        <w:noProof/>
      </w:rPr>
      <w:t>1</w:t>
    </w:r>
    <w:r>
      <w:rPr>
        <w:noProof/>
      </w:rPr>
      <w:fldChar w:fldCharType="end"/>
    </w:r>
  </w:p>
  <w:p w14:paraId="25BAC99A" w14:textId="77777777" w:rsidR="00FB3906" w:rsidRDefault="00FB39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F2BD9" w14:textId="77777777" w:rsidR="00283C1B" w:rsidRDefault="007A3E96">
    <w:pPr>
      <w:pStyle w:val="Footer"/>
      <w:jc w:val="right"/>
    </w:pPr>
    <w:r>
      <w:fldChar w:fldCharType="begin"/>
    </w:r>
    <w:r>
      <w:instrText xml:space="preserve"> PAGE   \* MERGEFORMAT </w:instrText>
    </w:r>
    <w:r>
      <w:fldChar w:fldCharType="separate"/>
    </w:r>
    <w:r w:rsidR="004A59CD">
      <w:rPr>
        <w:noProof/>
      </w:rPr>
      <w:t>2</w:t>
    </w:r>
    <w:r>
      <w:rPr>
        <w:noProof/>
      </w:rPr>
      <w:fldChar w:fldCharType="end"/>
    </w:r>
  </w:p>
  <w:p w14:paraId="046218E0" w14:textId="77777777" w:rsidR="00283C1B" w:rsidRDefault="00283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5F730" w14:textId="77777777" w:rsidR="0094057C" w:rsidRDefault="0094057C">
      <w:r>
        <w:separator/>
      </w:r>
    </w:p>
  </w:footnote>
  <w:footnote w:type="continuationSeparator" w:id="0">
    <w:p w14:paraId="7202F583" w14:textId="77777777" w:rsidR="0094057C" w:rsidRDefault="009405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4CEFA" w14:textId="77777777" w:rsidR="00FB3906" w:rsidRPr="005D7CD9" w:rsidRDefault="00FB3906" w:rsidP="005D7CD9">
    <w:pPr>
      <w:pStyle w:val="Header"/>
      <w:jc w:val="center"/>
      <w:rPr>
        <w:b/>
      </w:rPr>
    </w:pPr>
    <w:r>
      <w:rPr>
        <w:b/>
      </w:rPr>
      <w:t>Template to</w:t>
    </w:r>
    <w:r w:rsidRPr="005D7CD9">
      <w:rPr>
        <w:b/>
      </w:rPr>
      <w:t xml:space="preserve"> export</w:t>
    </w:r>
    <w:r>
      <w:rPr>
        <w:b/>
      </w:rPr>
      <w:t xml:space="preserve"> project description</w:t>
    </w:r>
    <w:r w:rsidRPr="005D7CD9">
      <w:rPr>
        <w:b/>
      </w:rPr>
      <w:t xml:space="preserve"> into </w:t>
    </w:r>
    <w:r>
      <w:rPr>
        <w:b/>
      </w:rPr>
      <w:t xml:space="preserve">the new </w:t>
    </w:r>
    <w:r w:rsidRPr="005D7CD9">
      <w:rPr>
        <w:b/>
      </w:rPr>
      <w:t>T661</w:t>
    </w:r>
  </w:p>
  <w:p w14:paraId="5EC4F32F" w14:textId="77777777" w:rsidR="00FB3906" w:rsidRPr="005D7CD9" w:rsidRDefault="00FB39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565BD" w14:textId="77777777" w:rsidR="00283C1B" w:rsidRPr="005D7CD9" w:rsidRDefault="00283C1B" w:rsidP="005D7CD9">
    <w:pPr>
      <w:pStyle w:val="Header"/>
      <w:jc w:val="center"/>
      <w:rPr>
        <w:b/>
      </w:rPr>
    </w:pPr>
    <w:r>
      <w:rPr>
        <w:b/>
      </w:rPr>
      <w:t>Template to</w:t>
    </w:r>
    <w:r w:rsidRPr="005D7CD9">
      <w:rPr>
        <w:b/>
      </w:rPr>
      <w:t xml:space="preserve"> export</w:t>
    </w:r>
    <w:r>
      <w:rPr>
        <w:b/>
      </w:rPr>
      <w:t xml:space="preserve"> project description</w:t>
    </w:r>
    <w:r w:rsidRPr="005D7CD9">
      <w:rPr>
        <w:b/>
      </w:rPr>
      <w:t xml:space="preserve"> into </w:t>
    </w:r>
    <w:r>
      <w:rPr>
        <w:b/>
      </w:rPr>
      <w:t xml:space="preserve">the new </w:t>
    </w:r>
    <w:r w:rsidRPr="005D7CD9">
      <w:rPr>
        <w:b/>
      </w:rPr>
      <w:t>T661</w:t>
    </w:r>
  </w:p>
  <w:p w14:paraId="150CECF0" w14:textId="77777777" w:rsidR="00283C1B" w:rsidRPr="005D7CD9" w:rsidRDefault="00283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2B7A17"/>
    <w:multiLevelType w:val="hybridMultilevel"/>
    <w:tmpl w:val="2E16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A39DB"/>
    <w:multiLevelType w:val="hybridMultilevel"/>
    <w:tmpl w:val="0082D7D4"/>
    <w:lvl w:ilvl="0" w:tplc="98E4FFA4">
      <w:start w:val="35"/>
      <w:numFmt w:val="bullet"/>
      <w:lvlText w:val="-"/>
      <w:lvlJc w:val="left"/>
      <w:pPr>
        <w:tabs>
          <w:tab w:val="num" w:pos="720"/>
        </w:tabs>
        <w:ind w:left="720" w:hanging="360"/>
      </w:pPr>
      <w:rPr>
        <w:rFonts w:ascii="Courier New" w:eastAsia="Times New Roman"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D1D362F"/>
    <w:multiLevelType w:val="hybridMultilevel"/>
    <w:tmpl w:val="F1A4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163FD"/>
    <w:multiLevelType w:val="hybridMultilevel"/>
    <w:tmpl w:val="3C5E6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E36C4"/>
    <w:multiLevelType w:val="hybridMultilevel"/>
    <w:tmpl w:val="7CDC8598"/>
    <w:lvl w:ilvl="0" w:tplc="A97EF690">
      <w:start w:val="70"/>
      <w:numFmt w:val="bullet"/>
      <w:lvlText w:val="-"/>
      <w:lvlJc w:val="left"/>
      <w:pPr>
        <w:tabs>
          <w:tab w:val="num" w:pos="720"/>
        </w:tabs>
        <w:ind w:left="720" w:hanging="360"/>
      </w:pPr>
      <w:rPr>
        <w:rFonts w:ascii="Courier New" w:eastAsia="Times New Roman"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72B"/>
    <w:rsid w:val="00005FD9"/>
    <w:rsid w:val="000176E0"/>
    <w:rsid w:val="00026659"/>
    <w:rsid w:val="00030DF9"/>
    <w:rsid w:val="00031C37"/>
    <w:rsid w:val="00041075"/>
    <w:rsid w:val="00043B28"/>
    <w:rsid w:val="00070B2D"/>
    <w:rsid w:val="00090516"/>
    <w:rsid w:val="000B1006"/>
    <w:rsid w:val="000C03E1"/>
    <w:rsid w:val="000C7571"/>
    <w:rsid w:val="000D2858"/>
    <w:rsid w:val="000E09EF"/>
    <w:rsid w:val="000F56EB"/>
    <w:rsid w:val="000F5E2E"/>
    <w:rsid w:val="001002EF"/>
    <w:rsid w:val="00102B1E"/>
    <w:rsid w:val="00106E6F"/>
    <w:rsid w:val="00110939"/>
    <w:rsid w:val="0011164E"/>
    <w:rsid w:val="00111778"/>
    <w:rsid w:val="00122F10"/>
    <w:rsid w:val="00130929"/>
    <w:rsid w:val="00133D25"/>
    <w:rsid w:val="00150810"/>
    <w:rsid w:val="0016311C"/>
    <w:rsid w:val="0016483B"/>
    <w:rsid w:val="001828A0"/>
    <w:rsid w:val="00184E36"/>
    <w:rsid w:val="0019650D"/>
    <w:rsid w:val="001A0B83"/>
    <w:rsid w:val="001A3364"/>
    <w:rsid w:val="001A4E86"/>
    <w:rsid w:val="001B4008"/>
    <w:rsid w:val="001D0BBD"/>
    <w:rsid w:val="001D2DEB"/>
    <w:rsid w:val="001E364B"/>
    <w:rsid w:val="00206BE1"/>
    <w:rsid w:val="00210C60"/>
    <w:rsid w:val="002165C2"/>
    <w:rsid w:val="00225945"/>
    <w:rsid w:val="0022713A"/>
    <w:rsid w:val="00235FAF"/>
    <w:rsid w:val="002409C8"/>
    <w:rsid w:val="002435A6"/>
    <w:rsid w:val="002528A9"/>
    <w:rsid w:val="00253102"/>
    <w:rsid w:val="00283C1B"/>
    <w:rsid w:val="002A093A"/>
    <w:rsid w:val="002A57C4"/>
    <w:rsid w:val="002B6F42"/>
    <w:rsid w:val="002C0465"/>
    <w:rsid w:val="002D1E25"/>
    <w:rsid w:val="002D1ED4"/>
    <w:rsid w:val="002E1B36"/>
    <w:rsid w:val="002E4629"/>
    <w:rsid w:val="002E7057"/>
    <w:rsid w:val="002F1E82"/>
    <w:rsid w:val="00300BAC"/>
    <w:rsid w:val="00300F90"/>
    <w:rsid w:val="0030669F"/>
    <w:rsid w:val="00317D04"/>
    <w:rsid w:val="00321672"/>
    <w:rsid w:val="00333D40"/>
    <w:rsid w:val="00346338"/>
    <w:rsid w:val="00352F29"/>
    <w:rsid w:val="00370A35"/>
    <w:rsid w:val="00382A3A"/>
    <w:rsid w:val="00391304"/>
    <w:rsid w:val="003A22B3"/>
    <w:rsid w:val="003A4611"/>
    <w:rsid w:val="003C072B"/>
    <w:rsid w:val="003D4320"/>
    <w:rsid w:val="003D5FB1"/>
    <w:rsid w:val="003D654C"/>
    <w:rsid w:val="003E3B15"/>
    <w:rsid w:val="003E4A43"/>
    <w:rsid w:val="003F4F09"/>
    <w:rsid w:val="003F5D70"/>
    <w:rsid w:val="00403E23"/>
    <w:rsid w:val="00432697"/>
    <w:rsid w:val="004352B1"/>
    <w:rsid w:val="00442149"/>
    <w:rsid w:val="00445220"/>
    <w:rsid w:val="00453883"/>
    <w:rsid w:val="00455D27"/>
    <w:rsid w:val="00484AC9"/>
    <w:rsid w:val="004A0250"/>
    <w:rsid w:val="004A0E21"/>
    <w:rsid w:val="004A3282"/>
    <w:rsid w:val="004A59CD"/>
    <w:rsid w:val="004A7664"/>
    <w:rsid w:val="004B665B"/>
    <w:rsid w:val="004E697D"/>
    <w:rsid w:val="004F6C2E"/>
    <w:rsid w:val="00501D93"/>
    <w:rsid w:val="00510028"/>
    <w:rsid w:val="00513958"/>
    <w:rsid w:val="005153F3"/>
    <w:rsid w:val="005224B4"/>
    <w:rsid w:val="005226E6"/>
    <w:rsid w:val="0053037B"/>
    <w:rsid w:val="0053212C"/>
    <w:rsid w:val="00540794"/>
    <w:rsid w:val="00544828"/>
    <w:rsid w:val="00553008"/>
    <w:rsid w:val="0055754B"/>
    <w:rsid w:val="00570BF1"/>
    <w:rsid w:val="00572CAE"/>
    <w:rsid w:val="00573D61"/>
    <w:rsid w:val="0058489D"/>
    <w:rsid w:val="005935D3"/>
    <w:rsid w:val="005A41C8"/>
    <w:rsid w:val="005C24D5"/>
    <w:rsid w:val="005D7CD9"/>
    <w:rsid w:val="005E1BDF"/>
    <w:rsid w:val="005F15D5"/>
    <w:rsid w:val="005F2C8B"/>
    <w:rsid w:val="005F4FAE"/>
    <w:rsid w:val="00602520"/>
    <w:rsid w:val="006220E0"/>
    <w:rsid w:val="00651544"/>
    <w:rsid w:val="00675AD7"/>
    <w:rsid w:val="006771B1"/>
    <w:rsid w:val="0069432E"/>
    <w:rsid w:val="0069791D"/>
    <w:rsid w:val="006B1269"/>
    <w:rsid w:val="006B3F4A"/>
    <w:rsid w:val="006B65A7"/>
    <w:rsid w:val="006C0991"/>
    <w:rsid w:val="006D212A"/>
    <w:rsid w:val="006D2EB2"/>
    <w:rsid w:val="006E2B98"/>
    <w:rsid w:val="006E516E"/>
    <w:rsid w:val="006F5212"/>
    <w:rsid w:val="00714CFF"/>
    <w:rsid w:val="00725F91"/>
    <w:rsid w:val="007462CF"/>
    <w:rsid w:val="0074768B"/>
    <w:rsid w:val="00752BF8"/>
    <w:rsid w:val="00754012"/>
    <w:rsid w:val="00760392"/>
    <w:rsid w:val="0077532B"/>
    <w:rsid w:val="00777225"/>
    <w:rsid w:val="00777886"/>
    <w:rsid w:val="007809FD"/>
    <w:rsid w:val="00792160"/>
    <w:rsid w:val="00793BAC"/>
    <w:rsid w:val="00794163"/>
    <w:rsid w:val="0079505D"/>
    <w:rsid w:val="007A3E96"/>
    <w:rsid w:val="007B2CD2"/>
    <w:rsid w:val="007B31C0"/>
    <w:rsid w:val="007B47C1"/>
    <w:rsid w:val="007E110E"/>
    <w:rsid w:val="007E43C2"/>
    <w:rsid w:val="007F0902"/>
    <w:rsid w:val="007F4FB8"/>
    <w:rsid w:val="008145EF"/>
    <w:rsid w:val="008213D9"/>
    <w:rsid w:val="008241BB"/>
    <w:rsid w:val="0082679C"/>
    <w:rsid w:val="00831246"/>
    <w:rsid w:val="0084251A"/>
    <w:rsid w:val="008443A7"/>
    <w:rsid w:val="00846F19"/>
    <w:rsid w:val="00857C4D"/>
    <w:rsid w:val="0086050C"/>
    <w:rsid w:val="008668DC"/>
    <w:rsid w:val="00881527"/>
    <w:rsid w:val="00891BD1"/>
    <w:rsid w:val="0089686E"/>
    <w:rsid w:val="008A2FC4"/>
    <w:rsid w:val="008B320E"/>
    <w:rsid w:val="008C06B0"/>
    <w:rsid w:val="008E06F0"/>
    <w:rsid w:val="008E25FB"/>
    <w:rsid w:val="00905EFB"/>
    <w:rsid w:val="009161C1"/>
    <w:rsid w:val="00921B79"/>
    <w:rsid w:val="0092570F"/>
    <w:rsid w:val="0094057C"/>
    <w:rsid w:val="00943107"/>
    <w:rsid w:val="00951759"/>
    <w:rsid w:val="00951D93"/>
    <w:rsid w:val="00965590"/>
    <w:rsid w:val="00965894"/>
    <w:rsid w:val="00973EA3"/>
    <w:rsid w:val="00974700"/>
    <w:rsid w:val="009824DA"/>
    <w:rsid w:val="009B7533"/>
    <w:rsid w:val="009B7775"/>
    <w:rsid w:val="009C64E9"/>
    <w:rsid w:val="009D231E"/>
    <w:rsid w:val="009F3891"/>
    <w:rsid w:val="009F4F05"/>
    <w:rsid w:val="009F51DE"/>
    <w:rsid w:val="00A13423"/>
    <w:rsid w:val="00A2266C"/>
    <w:rsid w:val="00A314F0"/>
    <w:rsid w:val="00A354FE"/>
    <w:rsid w:val="00A379DA"/>
    <w:rsid w:val="00A52502"/>
    <w:rsid w:val="00A86293"/>
    <w:rsid w:val="00A8799B"/>
    <w:rsid w:val="00A90608"/>
    <w:rsid w:val="00A919F2"/>
    <w:rsid w:val="00A92D7A"/>
    <w:rsid w:val="00A935E9"/>
    <w:rsid w:val="00A9367B"/>
    <w:rsid w:val="00A94977"/>
    <w:rsid w:val="00AB0451"/>
    <w:rsid w:val="00AB682C"/>
    <w:rsid w:val="00AE064D"/>
    <w:rsid w:val="00AF65CE"/>
    <w:rsid w:val="00B15898"/>
    <w:rsid w:val="00B22C33"/>
    <w:rsid w:val="00B37DB4"/>
    <w:rsid w:val="00B46368"/>
    <w:rsid w:val="00B55D83"/>
    <w:rsid w:val="00B66BA5"/>
    <w:rsid w:val="00B86EB7"/>
    <w:rsid w:val="00B92063"/>
    <w:rsid w:val="00B95203"/>
    <w:rsid w:val="00BA18D7"/>
    <w:rsid w:val="00BA36AD"/>
    <w:rsid w:val="00BB514B"/>
    <w:rsid w:val="00BC1DD5"/>
    <w:rsid w:val="00BC25FF"/>
    <w:rsid w:val="00BC4863"/>
    <w:rsid w:val="00BC7422"/>
    <w:rsid w:val="00BD15C3"/>
    <w:rsid w:val="00BE3705"/>
    <w:rsid w:val="00C00AD6"/>
    <w:rsid w:val="00C166A0"/>
    <w:rsid w:val="00C34873"/>
    <w:rsid w:val="00C43C41"/>
    <w:rsid w:val="00C43EBA"/>
    <w:rsid w:val="00C452AC"/>
    <w:rsid w:val="00C53619"/>
    <w:rsid w:val="00C766A7"/>
    <w:rsid w:val="00C83125"/>
    <w:rsid w:val="00C843C1"/>
    <w:rsid w:val="00C8766A"/>
    <w:rsid w:val="00C90E69"/>
    <w:rsid w:val="00C93BBB"/>
    <w:rsid w:val="00CB1B62"/>
    <w:rsid w:val="00CD5E97"/>
    <w:rsid w:val="00CD7661"/>
    <w:rsid w:val="00CE0683"/>
    <w:rsid w:val="00CE29AE"/>
    <w:rsid w:val="00CF16F7"/>
    <w:rsid w:val="00D240F6"/>
    <w:rsid w:val="00D579BA"/>
    <w:rsid w:val="00D61AA2"/>
    <w:rsid w:val="00D62DFD"/>
    <w:rsid w:val="00D649FC"/>
    <w:rsid w:val="00D674E9"/>
    <w:rsid w:val="00D80ECE"/>
    <w:rsid w:val="00D84024"/>
    <w:rsid w:val="00D93309"/>
    <w:rsid w:val="00DA3346"/>
    <w:rsid w:val="00DA5AE5"/>
    <w:rsid w:val="00DA660D"/>
    <w:rsid w:val="00DB1286"/>
    <w:rsid w:val="00DB7992"/>
    <w:rsid w:val="00DB7E06"/>
    <w:rsid w:val="00DD3393"/>
    <w:rsid w:val="00DE1467"/>
    <w:rsid w:val="00DE2084"/>
    <w:rsid w:val="00E11BAD"/>
    <w:rsid w:val="00E16C0C"/>
    <w:rsid w:val="00E21E6A"/>
    <w:rsid w:val="00E24B4B"/>
    <w:rsid w:val="00E252DC"/>
    <w:rsid w:val="00E32321"/>
    <w:rsid w:val="00E350DD"/>
    <w:rsid w:val="00E55763"/>
    <w:rsid w:val="00E67F9F"/>
    <w:rsid w:val="00E72133"/>
    <w:rsid w:val="00E740FF"/>
    <w:rsid w:val="00E829B5"/>
    <w:rsid w:val="00E9547C"/>
    <w:rsid w:val="00E96651"/>
    <w:rsid w:val="00EB1336"/>
    <w:rsid w:val="00EF0142"/>
    <w:rsid w:val="00EF678E"/>
    <w:rsid w:val="00EF73A3"/>
    <w:rsid w:val="00F06C24"/>
    <w:rsid w:val="00F17EA9"/>
    <w:rsid w:val="00F24F75"/>
    <w:rsid w:val="00F3402E"/>
    <w:rsid w:val="00F4709F"/>
    <w:rsid w:val="00F543AD"/>
    <w:rsid w:val="00F55C87"/>
    <w:rsid w:val="00F6007E"/>
    <w:rsid w:val="00F66284"/>
    <w:rsid w:val="00F748A0"/>
    <w:rsid w:val="00F7561A"/>
    <w:rsid w:val="00F816DB"/>
    <w:rsid w:val="00F900FC"/>
    <w:rsid w:val="00FB3906"/>
    <w:rsid w:val="00FC2ECE"/>
    <w:rsid w:val="00FC4A56"/>
    <w:rsid w:val="00FD123D"/>
    <w:rsid w:val="00FE4130"/>
    <w:rsid w:val="00FE6240"/>
    <w:rsid w:val="00FF1B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5FF11"/>
  <w15:docId w15:val="{DB4D9782-BE0A-4F03-9005-4F2DEA58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74E9"/>
    <w:rPr>
      <w:sz w:val="24"/>
      <w:szCs w:val="24"/>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7CD9"/>
    <w:pPr>
      <w:tabs>
        <w:tab w:val="center" w:pos="4320"/>
        <w:tab w:val="right" w:pos="8640"/>
      </w:tabs>
    </w:pPr>
  </w:style>
  <w:style w:type="paragraph" w:styleId="Footer">
    <w:name w:val="footer"/>
    <w:basedOn w:val="Normal"/>
    <w:link w:val="FooterChar"/>
    <w:uiPriority w:val="99"/>
    <w:rsid w:val="005D7CD9"/>
    <w:pPr>
      <w:tabs>
        <w:tab w:val="center" w:pos="4320"/>
        <w:tab w:val="right" w:pos="8640"/>
      </w:tabs>
    </w:pPr>
  </w:style>
  <w:style w:type="character" w:styleId="CommentReference">
    <w:name w:val="annotation reference"/>
    <w:basedOn w:val="DefaultParagraphFont"/>
    <w:semiHidden/>
    <w:rsid w:val="00484AC9"/>
    <w:rPr>
      <w:sz w:val="16"/>
      <w:szCs w:val="16"/>
    </w:rPr>
  </w:style>
  <w:style w:type="paragraph" w:styleId="CommentText">
    <w:name w:val="annotation text"/>
    <w:basedOn w:val="Normal"/>
    <w:semiHidden/>
    <w:rsid w:val="00484AC9"/>
    <w:rPr>
      <w:sz w:val="20"/>
      <w:szCs w:val="20"/>
    </w:rPr>
  </w:style>
  <w:style w:type="paragraph" w:styleId="CommentSubject">
    <w:name w:val="annotation subject"/>
    <w:basedOn w:val="CommentText"/>
    <w:next w:val="CommentText"/>
    <w:semiHidden/>
    <w:rsid w:val="00484AC9"/>
    <w:rPr>
      <w:b/>
      <w:bCs/>
    </w:rPr>
  </w:style>
  <w:style w:type="paragraph" w:styleId="BalloonText">
    <w:name w:val="Balloon Text"/>
    <w:basedOn w:val="Normal"/>
    <w:semiHidden/>
    <w:rsid w:val="00484AC9"/>
    <w:rPr>
      <w:rFonts w:ascii="Tahoma" w:hAnsi="Tahoma" w:cs="Tahoma"/>
      <w:sz w:val="16"/>
      <w:szCs w:val="16"/>
    </w:rPr>
  </w:style>
  <w:style w:type="character" w:styleId="LineNumber">
    <w:name w:val="line number"/>
    <w:basedOn w:val="DefaultParagraphFont"/>
    <w:rsid w:val="000F5E2E"/>
  </w:style>
  <w:style w:type="character" w:customStyle="1" w:styleId="FooterChar">
    <w:name w:val="Footer Char"/>
    <w:basedOn w:val="DefaultParagraphFont"/>
    <w:link w:val="Footer"/>
    <w:uiPriority w:val="99"/>
    <w:rsid w:val="00553008"/>
    <w:rPr>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01%20-%20My%20Clients\ThoughtStorm\Technical\SRED%20Line%20Coun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7D4C-ECFA-4A06-AD54-26A0F5D63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SRED Line Counter Template.dotx</Template>
  <TotalTime>4</TotalTime>
  <Pages>1</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240 – What technological advancements were you trying to acheive</vt:lpstr>
    </vt:vector>
  </TitlesOfParts>
  <Company>Pinchevsky-Co</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240 – What technological advancements were you trying to acheive</dc:title>
  <dc:creator>Kevin Kelner -Outlook.com</dc:creator>
  <cp:lastModifiedBy>Kevin Kelner -Outlook.com</cp:lastModifiedBy>
  <cp:revision>4</cp:revision>
  <dcterms:created xsi:type="dcterms:W3CDTF">2021-01-13T19:51:00Z</dcterms:created>
  <dcterms:modified xsi:type="dcterms:W3CDTF">2021-01-13T19:52:00Z</dcterms:modified>
</cp:coreProperties>
</file>